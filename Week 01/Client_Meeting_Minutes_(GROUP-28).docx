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BB" w:rsidRDefault="00630CBB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060"/>
        <w:gridCol w:w="1800"/>
        <w:gridCol w:w="2880"/>
      </w:tblGrid>
      <w:tr w:rsidR="00630CBB">
        <w:trPr>
          <w:cantSplit/>
          <w:tblHeader/>
        </w:trPr>
        <w:tc>
          <w:tcPr>
            <w:tcW w:w="2340" w:type="dxa"/>
            <w:shd w:val="pct10" w:color="auto" w:fill="FFFFFF"/>
          </w:tcPr>
          <w:p w:rsidR="00630CBB" w:rsidRDefault="004F743D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630CBB" w:rsidRDefault="004F743D">
            <w:pPr>
              <w:pStyle w:val="Heading4"/>
              <w:rPr>
                <w:bCs/>
                <w:i w:val="0"/>
                <w:sz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59F4" w:rsidRPr="00165D56">
              <w:rPr>
                <w:rFonts w:ascii="Times New Roman" w:hAnsi="Times New Roman"/>
                <w:b/>
                <w:sz w:val="24"/>
                <w:szCs w:val="24"/>
              </w:rPr>
              <w:t>Business Management system for Lanka Tools (</w:t>
            </w:r>
            <w:proofErr w:type="spellStart"/>
            <w:r w:rsidR="003B59F4" w:rsidRPr="00165D56">
              <w:rPr>
                <w:rFonts w:ascii="Times New Roman" w:hAnsi="Times New Roman"/>
                <w:b/>
                <w:sz w:val="24"/>
                <w:szCs w:val="24"/>
              </w:rPr>
              <w:t>Pvt</w:t>
            </w:r>
            <w:proofErr w:type="spellEnd"/>
            <w:r w:rsidR="003B59F4" w:rsidRPr="00165D56">
              <w:rPr>
                <w:rFonts w:ascii="Times New Roman" w:hAnsi="Times New Roman"/>
                <w:b/>
                <w:sz w:val="24"/>
                <w:szCs w:val="24"/>
              </w:rPr>
              <w:t>) Ltd</w:t>
            </w:r>
          </w:p>
        </w:tc>
      </w:tr>
      <w:tr w:rsidR="00630CBB">
        <w:trPr>
          <w:cantSplit/>
          <w:tblHeader/>
        </w:trPr>
        <w:tc>
          <w:tcPr>
            <w:tcW w:w="2340" w:type="dxa"/>
            <w:shd w:val="pct10" w:color="auto" w:fill="FFFFFF"/>
          </w:tcPr>
          <w:p w:rsidR="00630CBB" w:rsidRDefault="004F743D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>(</w:t>
            </w:r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:rsidR="00630CBB" w:rsidRDefault="004F743D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28/06/2022</w:t>
            </w:r>
          </w:p>
        </w:tc>
        <w:tc>
          <w:tcPr>
            <w:tcW w:w="1800" w:type="dxa"/>
            <w:shd w:val="pct10" w:color="auto" w:fill="FFFFFF"/>
          </w:tcPr>
          <w:p w:rsidR="00630CBB" w:rsidRDefault="004F743D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630CBB" w:rsidRDefault="004F743D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Zoom meeting</w:t>
            </w:r>
          </w:p>
        </w:tc>
      </w:tr>
      <w:tr w:rsidR="00630CBB">
        <w:trPr>
          <w:cantSplit/>
          <w:tblHeader/>
        </w:trPr>
        <w:tc>
          <w:tcPr>
            <w:tcW w:w="2340" w:type="dxa"/>
            <w:shd w:val="pct10" w:color="auto" w:fill="FFFFFF"/>
          </w:tcPr>
          <w:p w:rsidR="00630CBB" w:rsidRDefault="004F743D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630CBB" w:rsidRDefault="003B59F4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Ruwanthi Narampanawa: </w:t>
            </w:r>
            <w:r w:rsidRPr="00165D56">
              <w:rPr>
                <w:i w:val="0"/>
                <w:sz w:val="20"/>
              </w:rPr>
              <w:t>Scheduling Manager</w:t>
            </w:r>
          </w:p>
        </w:tc>
        <w:tc>
          <w:tcPr>
            <w:tcW w:w="1800" w:type="dxa"/>
            <w:shd w:val="pct10" w:color="auto" w:fill="FFFFFF"/>
          </w:tcPr>
          <w:p w:rsidR="00630CBB" w:rsidRDefault="004F743D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630CBB" w:rsidRDefault="004F743D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</w:t>
            </w:r>
            <w:r w:rsidR="00AB5C15"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20"/>
              </w:rPr>
              <w:t>hours</w:t>
            </w:r>
          </w:p>
        </w:tc>
      </w:tr>
    </w:tbl>
    <w:p w:rsidR="00630CBB" w:rsidRDefault="00630CBB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630CBB">
        <w:trPr>
          <w:cantSplit/>
        </w:trPr>
        <w:tc>
          <w:tcPr>
            <w:tcW w:w="10080" w:type="dxa"/>
            <w:shd w:val="clear" w:color="auto" w:fill="800000"/>
          </w:tcPr>
          <w:p w:rsidR="00630CBB" w:rsidRDefault="004F743D">
            <w:pPr>
              <w:pStyle w:val="Heading3"/>
            </w:pPr>
            <w:r>
              <w:t>1. Purpose of Meeting</w:t>
            </w:r>
          </w:p>
        </w:tc>
      </w:tr>
      <w:tr w:rsidR="00630CBB">
        <w:trPr>
          <w:cantSplit/>
          <w:trHeight w:val="252"/>
        </w:trPr>
        <w:tc>
          <w:tcPr>
            <w:tcW w:w="10080" w:type="dxa"/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Getting a clear idea on the business background and gathering </w:t>
            </w:r>
            <w:r w:rsidR="00AB5C15">
              <w:rPr>
                <w:sz w:val="20"/>
              </w:rPr>
              <w:t xml:space="preserve">client </w:t>
            </w:r>
            <w:r>
              <w:rPr>
                <w:sz w:val="20"/>
              </w:rPr>
              <w:t>requirements.</w:t>
            </w:r>
          </w:p>
        </w:tc>
      </w:tr>
    </w:tbl>
    <w:p w:rsidR="00630CBB" w:rsidRDefault="00630CBB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2250"/>
        <w:gridCol w:w="3356"/>
        <w:gridCol w:w="1890"/>
      </w:tblGrid>
      <w:tr w:rsidR="00630CBB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:rsidR="00630CBB" w:rsidRDefault="004F743D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630CBB">
        <w:trPr>
          <w:cantSplit/>
          <w:tblHeader/>
        </w:trPr>
        <w:tc>
          <w:tcPr>
            <w:tcW w:w="2584" w:type="dxa"/>
            <w:tcBorders>
              <w:top w:val="nil"/>
              <w:bottom w:val="nil"/>
            </w:tcBorders>
            <w:shd w:val="pct10" w:color="auto" w:fill="FFFFFF"/>
          </w:tcPr>
          <w:p w:rsidR="00630CBB" w:rsidRDefault="004F743D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50" w:type="dxa"/>
            <w:tcBorders>
              <w:top w:val="nil"/>
              <w:bottom w:val="nil"/>
            </w:tcBorders>
            <w:shd w:val="pct10" w:color="auto" w:fill="FFFFFF"/>
          </w:tcPr>
          <w:p w:rsidR="00630CBB" w:rsidRDefault="004F743D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3356" w:type="dxa"/>
            <w:tcBorders>
              <w:top w:val="nil"/>
              <w:bottom w:val="nil"/>
            </w:tcBorders>
            <w:shd w:val="pct10" w:color="auto" w:fill="FFFFFF"/>
          </w:tcPr>
          <w:p w:rsidR="00630CBB" w:rsidRDefault="004F743D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0" w:color="auto" w:fill="FFFFFF"/>
          </w:tcPr>
          <w:p w:rsidR="00630CBB" w:rsidRDefault="004F743D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630CBB">
        <w:trPr>
          <w:cantSplit/>
        </w:trPr>
        <w:tc>
          <w:tcPr>
            <w:tcW w:w="25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Bhathiya Kannangara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bhathiyakannangara@gmail.com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076-9019223</w:t>
            </w:r>
          </w:p>
        </w:tc>
      </w:tr>
      <w:tr w:rsidR="00630CBB">
        <w:trPr>
          <w:cantSplit/>
        </w:trPr>
        <w:tc>
          <w:tcPr>
            <w:tcW w:w="25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Imanka jayasiriwardena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Startup Manager</w:t>
            </w:r>
          </w:p>
        </w:tc>
        <w:tc>
          <w:tcPr>
            <w:tcW w:w="3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imanka.vj@gmail.com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077-9867882</w:t>
            </w:r>
          </w:p>
        </w:tc>
      </w:tr>
      <w:tr w:rsidR="00630CBB">
        <w:trPr>
          <w:cantSplit/>
        </w:trPr>
        <w:tc>
          <w:tcPr>
            <w:tcW w:w="25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Layan </w:t>
            </w:r>
            <w:proofErr w:type="spellStart"/>
            <w:r>
              <w:rPr>
                <w:sz w:val="20"/>
              </w:rPr>
              <w:t>perera</w:t>
            </w:r>
            <w:proofErr w:type="spellEnd"/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Quality Manager </w:t>
            </w:r>
          </w:p>
        </w:tc>
        <w:tc>
          <w:tcPr>
            <w:tcW w:w="3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Layanperera77@gmail.com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076-5778103</w:t>
            </w:r>
          </w:p>
        </w:tc>
      </w:tr>
      <w:tr w:rsidR="00630CBB">
        <w:trPr>
          <w:cantSplit/>
        </w:trPr>
        <w:tc>
          <w:tcPr>
            <w:tcW w:w="25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proofErr w:type="spellStart"/>
            <w:r>
              <w:rPr>
                <w:sz w:val="20"/>
              </w:rPr>
              <w:t>R.A.G.U.T.Rajapaksha</w:t>
            </w:r>
            <w:proofErr w:type="spellEnd"/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Risk Manager</w:t>
            </w:r>
          </w:p>
        </w:tc>
        <w:tc>
          <w:tcPr>
            <w:tcW w:w="3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uthpalarajapakshe98@gmail.com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077-6330396</w:t>
            </w:r>
          </w:p>
        </w:tc>
      </w:tr>
      <w:tr w:rsidR="00630CBB">
        <w:trPr>
          <w:cantSplit/>
        </w:trPr>
        <w:tc>
          <w:tcPr>
            <w:tcW w:w="258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Ruwanthi Narampanawa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Scheduling Manager</w:t>
            </w:r>
          </w:p>
        </w:tc>
        <w:tc>
          <w:tcPr>
            <w:tcW w:w="335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rk.narampanawa@gmail.com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630CBB" w:rsidRDefault="004F743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077-1907202</w:t>
            </w:r>
          </w:p>
        </w:tc>
      </w:tr>
    </w:tbl>
    <w:p w:rsidR="00630CBB" w:rsidRDefault="00630CBB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630CBB">
        <w:trPr>
          <w:cantSplit/>
        </w:trPr>
        <w:tc>
          <w:tcPr>
            <w:tcW w:w="10080" w:type="dxa"/>
            <w:shd w:val="clear" w:color="auto" w:fill="800000"/>
          </w:tcPr>
          <w:p w:rsidR="00630CBB" w:rsidRDefault="004F743D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630CBB">
        <w:trPr>
          <w:cantSplit/>
        </w:trPr>
        <w:tc>
          <w:tcPr>
            <w:tcW w:w="10080" w:type="dxa"/>
          </w:tcPr>
          <w:p w:rsidR="00630CBB" w:rsidRDefault="004F743D">
            <w:pPr>
              <w:pStyle w:val="CovFormText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Introducing the team</w:t>
            </w:r>
            <w:r w:rsidR="00AB5C15">
              <w:rPr>
                <w:sz w:val="20"/>
              </w:rPr>
              <w:t xml:space="preserve"> and the designations</w:t>
            </w:r>
            <w:r>
              <w:rPr>
                <w:sz w:val="20"/>
              </w:rPr>
              <w:t>.</w:t>
            </w:r>
          </w:p>
          <w:p w:rsidR="00630CBB" w:rsidRDefault="004F743D">
            <w:pPr>
              <w:pStyle w:val="CovFormText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Getting a basic idea of the business</w:t>
            </w:r>
            <w:r w:rsidR="00AB5C15">
              <w:rPr>
                <w:sz w:val="20"/>
              </w:rPr>
              <w:t xml:space="preserve"> operation</w:t>
            </w:r>
            <w:r>
              <w:rPr>
                <w:sz w:val="20"/>
              </w:rPr>
              <w:t>.</w:t>
            </w:r>
          </w:p>
          <w:p w:rsidR="005607D1" w:rsidRDefault="005607D1" w:rsidP="005607D1">
            <w:pPr>
              <w:pStyle w:val="CovFormText"/>
              <w:numPr>
                <w:ilvl w:val="0"/>
                <w:numId w:val="1"/>
              </w:numPr>
              <w:rPr>
                <w:sz w:val="20"/>
              </w:rPr>
            </w:pPr>
            <w:r w:rsidRPr="005607D1">
              <w:rPr>
                <w:sz w:val="20"/>
              </w:rPr>
              <w:t>Discuss and ana</w:t>
            </w:r>
            <w:r>
              <w:rPr>
                <w:sz w:val="20"/>
              </w:rPr>
              <w:t>lyses the client's requirement.</w:t>
            </w:r>
          </w:p>
          <w:p w:rsidR="00630CBB" w:rsidRPr="005607D1" w:rsidRDefault="004F743D" w:rsidP="005607D1">
            <w:pPr>
              <w:pStyle w:val="CovFormText"/>
              <w:numPr>
                <w:ilvl w:val="0"/>
                <w:numId w:val="1"/>
              </w:numPr>
              <w:rPr>
                <w:sz w:val="20"/>
              </w:rPr>
            </w:pPr>
            <w:r w:rsidRPr="005607D1">
              <w:rPr>
                <w:sz w:val="20"/>
              </w:rPr>
              <w:t xml:space="preserve">Discussing about the requested main features of the project. </w:t>
            </w:r>
          </w:p>
          <w:p w:rsidR="00630CBB" w:rsidRDefault="004F743D">
            <w:pPr>
              <w:pStyle w:val="CovFormText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Discuss about the delivery timeline.</w:t>
            </w:r>
          </w:p>
          <w:p w:rsidR="00630CBB" w:rsidRDefault="00630CBB">
            <w:pPr>
              <w:pStyle w:val="CovFormText"/>
              <w:rPr>
                <w:sz w:val="20"/>
              </w:rPr>
            </w:pPr>
          </w:p>
        </w:tc>
      </w:tr>
    </w:tbl>
    <w:p w:rsidR="00630CBB" w:rsidRDefault="00630CBB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630CBB">
        <w:trPr>
          <w:cantSplit/>
          <w:tblHeader/>
        </w:trPr>
        <w:tc>
          <w:tcPr>
            <w:tcW w:w="10080" w:type="dxa"/>
            <w:shd w:val="clear" w:color="auto" w:fill="800000"/>
          </w:tcPr>
          <w:p w:rsidR="00630CBB" w:rsidRDefault="004F743D">
            <w:pPr>
              <w:pStyle w:val="Heading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630CBB">
        <w:trPr>
          <w:cantSplit/>
        </w:trPr>
        <w:tc>
          <w:tcPr>
            <w:tcW w:w="10080" w:type="dxa"/>
          </w:tcPr>
          <w:p w:rsidR="00630CBB" w:rsidRDefault="00AB5C15">
            <w:pPr>
              <w:pStyle w:val="CovFormText"/>
              <w:keepNext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Well established business operations.</w:t>
            </w:r>
          </w:p>
          <w:p w:rsidR="00630CBB" w:rsidRDefault="004F743D">
            <w:pPr>
              <w:pStyle w:val="CovFormText"/>
              <w:keepNext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Using of manual </w:t>
            </w:r>
            <w:r w:rsidR="00AB5C15">
              <w:rPr>
                <w:sz w:val="20"/>
              </w:rPr>
              <w:t xml:space="preserve">and </w:t>
            </w:r>
            <w:r>
              <w:rPr>
                <w:sz w:val="20"/>
              </w:rPr>
              <w:t>paper based</w:t>
            </w:r>
            <w:r w:rsidR="00AB5C15">
              <w:rPr>
                <w:sz w:val="20"/>
              </w:rPr>
              <w:t xml:space="preserve"> processes</w:t>
            </w:r>
            <w:r>
              <w:rPr>
                <w:sz w:val="20"/>
              </w:rPr>
              <w:t>.</w:t>
            </w:r>
          </w:p>
          <w:p w:rsidR="00AB5C15" w:rsidRDefault="00AB5C15">
            <w:pPr>
              <w:pStyle w:val="CovFormText"/>
              <w:keepNext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Client’s expectation to have a centralized system which can monitor/track other outlets operations.</w:t>
            </w:r>
          </w:p>
          <w:p w:rsidR="00630CBB" w:rsidRDefault="004F743D">
            <w:pPr>
              <w:pStyle w:val="CovFormText"/>
              <w:keepNext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Multiple business modules are available</w:t>
            </w:r>
            <w:r w:rsidR="00AB5C15">
              <w:rPr>
                <w:sz w:val="20"/>
              </w:rPr>
              <w:t xml:space="preserve"> such as Employee mgmt., Payroll, Rentals, Inventory</w:t>
            </w:r>
          </w:p>
          <w:p w:rsidR="00AB5C15" w:rsidRDefault="00AB5C15" w:rsidP="005607D1">
            <w:pPr>
              <w:pStyle w:val="CovFormText"/>
              <w:keepNext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Client expecting to have delivery module in later phase of the system </w:t>
            </w:r>
            <w:r w:rsidR="005607D1">
              <w:rPr>
                <w:sz w:val="20"/>
              </w:rPr>
              <w:t>but</w:t>
            </w:r>
            <w:r>
              <w:rPr>
                <w:sz w:val="20"/>
              </w:rPr>
              <w:t xml:space="preserve"> requirement not finalized from clients end.</w:t>
            </w:r>
          </w:p>
        </w:tc>
      </w:tr>
    </w:tbl>
    <w:p w:rsidR="00630CBB" w:rsidRDefault="00630CBB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4"/>
        <w:gridCol w:w="3806"/>
        <w:gridCol w:w="1620"/>
      </w:tblGrid>
      <w:tr w:rsidR="00630CBB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:rsidR="00630CBB" w:rsidRDefault="004F743D">
            <w:pPr>
              <w:pStyle w:val="Heading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 xml:space="preserve">Action </w:t>
            </w:r>
            <w:r w:rsidR="005607D1">
              <w:rPr>
                <w:sz w:val="24"/>
              </w:rPr>
              <w:t>Items</w:t>
            </w:r>
            <w:r w:rsidR="005607D1">
              <w:rPr>
                <w:sz w:val="22"/>
              </w:rPr>
              <w:t xml:space="preserve"> (</w:t>
            </w:r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630CBB" w:rsidTr="005607D1">
        <w:trPr>
          <w:cantSplit/>
        </w:trPr>
        <w:tc>
          <w:tcPr>
            <w:tcW w:w="4654" w:type="dxa"/>
            <w:tcBorders>
              <w:top w:val="nil"/>
              <w:bottom w:val="nil"/>
            </w:tcBorders>
            <w:shd w:val="pct10" w:color="auto" w:fill="FFFFFF"/>
          </w:tcPr>
          <w:p w:rsidR="00630CBB" w:rsidRDefault="004F743D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806" w:type="dxa"/>
            <w:tcBorders>
              <w:top w:val="nil"/>
              <w:bottom w:val="nil"/>
            </w:tcBorders>
            <w:shd w:val="pct10" w:color="auto" w:fill="FFFFFF"/>
          </w:tcPr>
          <w:p w:rsidR="00630CBB" w:rsidRDefault="004F743D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0" w:color="auto" w:fill="FFFFFF"/>
          </w:tcPr>
          <w:p w:rsidR="00630CBB" w:rsidRDefault="004F743D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630CBB" w:rsidTr="005607D1">
        <w:trPr>
          <w:cantSplit/>
        </w:trPr>
        <w:tc>
          <w:tcPr>
            <w:tcW w:w="46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4F743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Gathering requirements of the project</w:t>
            </w:r>
          </w:p>
        </w:tc>
        <w:tc>
          <w:tcPr>
            <w:tcW w:w="3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5607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Imanka jayasiriwardena : Startup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30CBB" w:rsidRDefault="0061390D" w:rsidP="0061390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29</w:t>
            </w:r>
            <w:r w:rsidR="004F743D">
              <w:rPr>
                <w:sz w:val="20"/>
              </w:rPr>
              <w:t>/0</w:t>
            </w:r>
            <w:r>
              <w:rPr>
                <w:sz w:val="20"/>
              </w:rPr>
              <w:t>6</w:t>
            </w:r>
            <w:r w:rsidR="004F743D">
              <w:rPr>
                <w:sz w:val="20"/>
              </w:rPr>
              <w:t>/2022</w:t>
            </w:r>
          </w:p>
        </w:tc>
      </w:tr>
      <w:tr w:rsidR="00630CBB" w:rsidTr="005607D1">
        <w:trPr>
          <w:cantSplit/>
        </w:trPr>
        <w:tc>
          <w:tcPr>
            <w:tcW w:w="46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30CBB" w:rsidRDefault="005607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Finalize the client requirements related to each modules</w:t>
            </w:r>
          </w:p>
        </w:tc>
        <w:tc>
          <w:tcPr>
            <w:tcW w:w="3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07D1" w:rsidRDefault="005607D1" w:rsidP="005607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Imanka jayasiriwardena : Startup Manager</w:t>
            </w:r>
          </w:p>
          <w:p w:rsidR="00630CBB" w:rsidRDefault="005607D1" w:rsidP="005607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Ruwanthi Narampanawa : 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30CBB" w:rsidRDefault="005607D1" w:rsidP="00614B3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</w:t>
            </w:r>
            <w:r w:rsidR="00614B39">
              <w:rPr>
                <w:sz w:val="20"/>
              </w:rPr>
              <w:t>8</w:t>
            </w:r>
            <w:r w:rsidR="004F743D">
              <w:rPr>
                <w:sz w:val="20"/>
              </w:rPr>
              <w:t>/0</w:t>
            </w:r>
            <w:r>
              <w:rPr>
                <w:sz w:val="20"/>
              </w:rPr>
              <w:t>7</w:t>
            </w:r>
            <w:r w:rsidR="004F743D">
              <w:rPr>
                <w:sz w:val="20"/>
              </w:rPr>
              <w:t>/2022</w:t>
            </w:r>
          </w:p>
        </w:tc>
      </w:tr>
      <w:tr w:rsidR="005607D1" w:rsidTr="005607D1">
        <w:trPr>
          <w:cantSplit/>
          <w:trHeight w:val="638"/>
        </w:trPr>
        <w:tc>
          <w:tcPr>
            <w:tcW w:w="46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07D1" w:rsidRDefault="005607D1" w:rsidP="005607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Proposing Ideas/enhancement for the requirements of the client</w:t>
            </w:r>
          </w:p>
        </w:tc>
        <w:tc>
          <w:tcPr>
            <w:tcW w:w="3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07D1" w:rsidRDefault="005607D1" w:rsidP="005607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Imanka jayasiriwardena : Startup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607D1" w:rsidRDefault="0061390D" w:rsidP="00614B3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</w:t>
            </w:r>
            <w:r w:rsidR="00614B39">
              <w:rPr>
                <w:sz w:val="20"/>
              </w:rPr>
              <w:t>9</w:t>
            </w:r>
            <w:r w:rsidR="005607D1">
              <w:rPr>
                <w:sz w:val="20"/>
              </w:rPr>
              <w:t>/07/2022</w:t>
            </w:r>
          </w:p>
        </w:tc>
      </w:tr>
    </w:tbl>
    <w:p w:rsidR="00630CBB" w:rsidRDefault="00630CBB">
      <w:pPr>
        <w:rPr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630CB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630CBB" w:rsidRDefault="004F743D">
            <w:pPr>
              <w:pStyle w:val="Heading3"/>
              <w:keepLines/>
            </w:pPr>
            <w:r>
              <w:t>6. Next Meeting</w:t>
            </w:r>
          </w:p>
        </w:tc>
      </w:tr>
      <w:tr w:rsidR="00630CB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630CBB" w:rsidRDefault="004F743D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CBB" w:rsidRDefault="0061390D" w:rsidP="00C222C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</w:t>
            </w:r>
            <w:r w:rsidR="00C222CA">
              <w:rPr>
                <w:sz w:val="20"/>
              </w:rPr>
              <w:t>9</w:t>
            </w:r>
            <w:r w:rsidR="004F743D">
              <w:rPr>
                <w:sz w:val="20"/>
              </w:rPr>
              <w:t>/07/2022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630CBB" w:rsidRDefault="004F743D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CBB" w:rsidRDefault="00CA4E04" w:rsidP="00CA4E0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08</w:t>
            </w:r>
            <w:r w:rsidR="004F743D">
              <w:rPr>
                <w:sz w:val="20"/>
              </w:rPr>
              <w:t xml:space="preserve">.30 </w:t>
            </w:r>
            <w:r>
              <w:rPr>
                <w:sz w:val="20"/>
              </w:rPr>
              <w:t>PM</w:t>
            </w:r>
            <w:r w:rsidR="004F743D">
              <w:rPr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630CBB" w:rsidRDefault="004F743D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CBB" w:rsidRDefault="004F743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Zoom meeting. </w:t>
            </w:r>
          </w:p>
        </w:tc>
      </w:tr>
      <w:tr w:rsidR="00630CBB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630CBB" w:rsidRDefault="004F743D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0CBB" w:rsidRDefault="004F743D">
            <w:pPr>
              <w:pStyle w:val="Header"/>
              <w:keepNext/>
              <w:keepLines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center" w:pos="4680"/>
                <w:tab w:val="right" w:pos="9360"/>
              </w:tabs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Hand over the </w:t>
            </w:r>
            <w:r w:rsidR="005607D1">
              <w:rPr>
                <w:b w:val="0"/>
                <w:sz w:val="20"/>
              </w:rPr>
              <w:t xml:space="preserve">business </w:t>
            </w:r>
            <w:r>
              <w:rPr>
                <w:b w:val="0"/>
                <w:sz w:val="20"/>
              </w:rPr>
              <w:t>proposal of the project.</w:t>
            </w:r>
          </w:p>
          <w:p w:rsidR="00CA4E04" w:rsidRDefault="00CA4E04">
            <w:pPr>
              <w:pStyle w:val="Header"/>
              <w:keepNext/>
              <w:keepLines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center" w:pos="4680"/>
                <w:tab w:val="right" w:pos="9360"/>
              </w:tabs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Get clarifications if there’s any concerns related to the requirements</w:t>
            </w:r>
          </w:p>
          <w:p w:rsidR="00630CBB" w:rsidRDefault="004F743D">
            <w:pPr>
              <w:pStyle w:val="Header"/>
              <w:keepNext/>
              <w:keepLines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center" w:pos="4680"/>
                <w:tab w:val="right" w:pos="9360"/>
              </w:tabs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Delivering the current states.</w:t>
            </w:r>
          </w:p>
          <w:p w:rsidR="00630CBB" w:rsidRDefault="00630CBB">
            <w:pPr>
              <w:pStyle w:val="Header"/>
              <w:keepNext/>
              <w:keepLines/>
              <w:tabs>
                <w:tab w:val="clear" w:pos="4320"/>
                <w:tab w:val="clear" w:pos="8640"/>
                <w:tab w:val="center" w:pos="4680"/>
                <w:tab w:val="right" w:pos="9360"/>
              </w:tabs>
              <w:spacing w:before="60" w:after="60"/>
              <w:ind w:left="360"/>
              <w:rPr>
                <w:b w:val="0"/>
                <w:sz w:val="20"/>
              </w:rPr>
            </w:pPr>
          </w:p>
        </w:tc>
      </w:tr>
    </w:tbl>
    <w:p w:rsidR="00630CBB" w:rsidRDefault="00630CBB">
      <w:pPr>
        <w:pStyle w:val="Footer"/>
        <w:tabs>
          <w:tab w:val="clear" w:pos="4320"/>
          <w:tab w:val="clear" w:pos="8640"/>
        </w:tabs>
      </w:pPr>
    </w:p>
    <w:p w:rsidR="00630CBB" w:rsidRDefault="00630CBB">
      <w:pPr>
        <w:pStyle w:val="Footer"/>
        <w:tabs>
          <w:tab w:val="clear" w:pos="4320"/>
          <w:tab w:val="clear" w:pos="8640"/>
        </w:tabs>
      </w:pPr>
    </w:p>
    <w:p w:rsidR="00630CBB" w:rsidRDefault="00630CBB">
      <w:pPr>
        <w:pStyle w:val="Footer"/>
        <w:tabs>
          <w:tab w:val="clear" w:pos="4320"/>
          <w:tab w:val="clear" w:pos="8640"/>
        </w:tabs>
      </w:pPr>
    </w:p>
    <w:p w:rsidR="00630CBB" w:rsidRDefault="00BF4F6E">
      <w:pPr>
        <w:pStyle w:val="Footer"/>
        <w:tabs>
          <w:tab w:val="clear" w:pos="4320"/>
          <w:tab w:val="clear" w:pos="8640"/>
        </w:tabs>
      </w:pPr>
      <w:r>
        <w:rPr>
          <w:noProof/>
          <w:lang w:eastAsia="en-US"/>
        </w:rPr>
        <w:drawing>
          <wp:inline distT="0" distB="0" distL="0" distR="0" wp14:anchorId="18DEEBD3" wp14:editId="7EB1C716">
            <wp:extent cx="1800225" cy="8168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88" cy="82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BB" w:rsidRDefault="004F743D">
      <w:pPr>
        <w:pStyle w:val="Footer"/>
        <w:tabs>
          <w:tab w:val="clear" w:pos="4320"/>
          <w:tab w:val="clear" w:pos="8640"/>
        </w:tabs>
      </w:pPr>
      <w:r>
        <w:t>……………………………….</w:t>
      </w:r>
    </w:p>
    <w:p w:rsidR="00630CBB" w:rsidRDefault="004F743D">
      <w:pPr>
        <w:pStyle w:val="Footer"/>
        <w:tabs>
          <w:tab w:val="clear" w:pos="4320"/>
          <w:tab w:val="clear" w:pos="8640"/>
        </w:tabs>
      </w:pPr>
      <w:r>
        <w:t>Director</w:t>
      </w:r>
      <w:r w:rsidR="00BF4F6E">
        <w:t xml:space="preserve">- </w:t>
      </w:r>
      <w:r w:rsidR="00BF4F6E">
        <w:rPr>
          <w:rFonts w:ascii="Times New Roman" w:hAnsi="Times New Roman"/>
          <w:szCs w:val="24"/>
        </w:rPr>
        <w:t>Lanka</w:t>
      </w:r>
      <w:r>
        <w:rPr>
          <w:rFonts w:ascii="Times New Roman" w:hAnsi="Times New Roman"/>
          <w:szCs w:val="24"/>
        </w:rPr>
        <w:t xml:space="preserve"> Tools (</w:t>
      </w:r>
      <w:proofErr w:type="spellStart"/>
      <w:r>
        <w:rPr>
          <w:rFonts w:ascii="Times New Roman" w:hAnsi="Times New Roman"/>
          <w:szCs w:val="24"/>
        </w:rPr>
        <w:t>Pvt</w:t>
      </w:r>
      <w:proofErr w:type="spellEnd"/>
      <w:r>
        <w:rPr>
          <w:rFonts w:ascii="Times New Roman" w:hAnsi="Times New Roman"/>
          <w:szCs w:val="24"/>
        </w:rPr>
        <w:t>) Ltd</w:t>
      </w:r>
      <w:bookmarkStart w:id="0" w:name="_GoBack"/>
      <w:bookmarkEnd w:id="0"/>
    </w:p>
    <w:sectPr w:rsidR="00630CBB">
      <w:headerReference w:type="default" r:id="rId8"/>
      <w:footerReference w:type="default" r:id="rId9"/>
      <w:pgSz w:w="12240" w:h="15840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E01" w:rsidRDefault="002F0E01">
      <w:r>
        <w:separator/>
      </w:r>
    </w:p>
  </w:endnote>
  <w:endnote w:type="continuationSeparator" w:id="0">
    <w:p w:rsidR="002F0E01" w:rsidRDefault="002F0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DengXian">
    <w:altName w:val="SimSun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4680"/>
      <w:gridCol w:w="4896"/>
    </w:tblGrid>
    <w:tr w:rsidR="00630CBB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630CBB" w:rsidRDefault="004F743D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630CBB" w:rsidRDefault="004F743D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BF4F6E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BF4F6E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630CBB" w:rsidRDefault="00630C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E01" w:rsidRDefault="002F0E01">
      <w:r>
        <w:separator/>
      </w:r>
    </w:p>
  </w:footnote>
  <w:footnote w:type="continuationSeparator" w:id="0">
    <w:p w:rsidR="002F0E01" w:rsidRDefault="002F0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8" w:type="dxa"/>
      <w:tblBorders>
        <w:bottom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454"/>
      <w:gridCol w:w="2434"/>
      <w:gridCol w:w="6210"/>
    </w:tblGrid>
    <w:tr w:rsidR="00630CBB" w:rsidTr="00AB5C15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630CBB" w:rsidRDefault="00630CBB">
          <w:pPr>
            <w:rPr>
              <w:rFonts w:ascii="Times New Roman" w:hAnsi="Times New Roman"/>
              <w:i/>
            </w:rPr>
          </w:pP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630CBB" w:rsidRDefault="004F743D" w:rsidP="00AB5C15">
          <w:pPr>
            <w:ind w:left="-32" w:right="-1080"/>
            <w:rPr>
              <w:rFonts w:ascii="Arial Black" w:hAnsi="Arial Black"/>
            </w:rPr>
          </w:pPr>
          <w:r>
            <w:rPr>
              <w:b/>
              <w:sz w:val="28"/>
            </w:rPr>
            <w:t>Lanka Tools (</w:t>
          </w:r>
          <w:proofErr w:type="spellStart"/>
          <w:r>
            <w:rPr>
              <w:b/>
              <w:sz w:val="28"/>
            </w:rPr>
            <w:t>Pvt</w:t>
          </w:r>
          <w:proofErr w:type="spellEnd"/>
          <w:r>
            <w:rPr>
              <w:b/>
              <w:sz w:val="28"/>
            </w:rPr>
            <w:t>) Ltd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630CBB" w:rsidRDefault="004F743D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630CBB" w:rsidRDefault="004F743D" w:rsidP="00AB5C1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1.1, </w:t>
          </w:r>
          <w:r w:rsidR="00AB5C15">
            <w:rPr>
              <w:i/>
              <w:sz w:val="16"/>
            </w:rPr>
            <w:t>28</w:t>
          </w:r>
          <w:r>
            <w:rPr>
              <w:i/>
              <w:sz w:val="16"/>
            </w:rPr>
            <w:t>/</w:t>
          </w:r>
          <w:r w:rsidR="00AB5C15">
            <w:rPr>
              <w:i/>
              <w:sz w:val="16"/>
            </w:rPr>
            <w:t>06</w:t>
          </w:r>
          <w:r>
            <w:rPr>
              <w:i/>
              <w:sz w:val="16"/>
            </w:rPr>
            <w:t>/202</w:t>
          </w:r>
          <w:r w:rsidR="00AB5C15">
            <w:rPr>
              <w:i/>
              <w:sz w:val="16"/>
            </w:rPr>
            <w:t>2</w:t>
          </w:r>
        </w:p>
      </w:tc>
    </w:tr>
  </w:tbl>
  <w:p w:rsidR="00630CBB" w:rsidRDefault="00630CBB"/>
  <w:p w:rsidR="00630CBB" w:rsidRDefault="00630C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42904"/>
    <w:multiLevelType w:val="multilevel"/>
    <w:tmpl w:val="2FC42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53240"/>
    <w:multiLevelType w:val="multilevel"/>
    <w:tmpl w:val="3D55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46E4A"/>
    <w:multiLevelType w:val="multilevel"/>
    <w:tmpl w:val="5C846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S3MDazMDG2MDW2MLZQ0lEKTi0uzszPAykwrAUA9fCQNywAAAA="/>
  </w:docVars>
  <w:rsids>
    <w:rsidRoot w:val="00F746D1"/>
    <w:rsid w:val="00082D9D"/>
    <w:rsid w:val="001038FB"/>
    <w:rsid w:val="00184B59"/>
    <w:rsid w:val="002F0E01"/>
    <w:rsid w:val="003352A2"/>
    <w:rsid w:val="003B59F4"/>
    <w:rsid w:val="0043644B"/>
    <w:rsid w:val="004765BD"/>
    <w:rsid w:val="004B3CFB"/>
    <w:rsid w:val="004F743D"/>
    <w:rsid w:val="00526DDC"/>
    <w:rsid w:val="005607D1"/>
    <w:rsid w:val="0056428B"/>
    <w:rsid w:val="005D25EC"/>
    <w:rsid w:val="0061390D"/>
    <w:rsid w:val="00614B39"/>
    <w:rsid w:val="00630CBB"/>
    <w:rsid w:val="00777628"/>
    <w:rsid w:val="0080036A"/>
    <w:rsid w:val="00855BF7"/>
    <w:rsid w:val="008E6A8C"/>
    <w:rsid w:val="00916BEE"/>
    <w:rsid w:val="009639BF"/>
    <w:rsid w:val="009C4D11"/>
    <w:rsid w:val="00AB5C15"/>
    <w:rsid w:val="00B014A0"/>
    <w:rsid w:val="00B3474A"/>
    <w:rsid w:val="00BF4F6E"/>
    <w:rsid w:val="00C222CA"/>
    <w:rsid w:val="00C32D55"/>
    <w:rsid w:val="00C87FD6"/>
    <w:rsid w:val="00CA4E04"/>
    <w:rsid w:val="00EE1D3B"/>
    <w:rsid w:val="00F24355"/>
    <w:rsid w:val="00F2762C"/>
    <w:rsid w:val="00F746D1"/>
    <w:rsid w:val="00FC18D3"/>
    <w:rsid w:val="00FC6462"/>
    <w:rsid w:val="00FF77A5"/>
    <w:rsid w:val="05C15E8B"/>
    <w:rsid w:val="0C974483"/>
    <w:rsid w:val="112D0EF3"/>
    <w:rsid w:val="220726D2"/>
    <w:rsid w:val="25EB48C3"/>
    <w:rsid w:val="33613631"/>
    <w:rsid w:val="3E952AB3"/>
    <w:rsid w:val="63D6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E26952-3E9F-480E-8229-70FA8708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semiHidden="1" w:uiPriority="0" w:qFormat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paragraph" w:styleId="FootnoteText">
    <w:name w:val="footnote text"/>
    <w:basedOn w:val="Normal"/>
    <w:semiHidden/>
    <w:qFormat/>
    <w:rPr>
      <w:sz w:val="18"/>
    </w:rPr>
  </w:style>
  <w:style w:type="paragraph" w:styleId="Header">
    <w:name w:val="header"/>
    <w:basedOn w:val="Normal"/>
    <w:link w:val="HeaderChar"/>
    <w:semiHidden/>
    <w:qFormat/>
    <w:pPr>
      <w:tabs>
        <w:tab w:val="center" w:pos="4320"/>
        <w:tab w:val="right" w:pos="8640"/>
      </w:tabs>
    </w:pPr>
    <w:rPr>
      <w:b/>
      <w:sz w:val="18"/>
    </w:r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hAnsi="Arial"/>
      <w:b/>
      <w:color w:val="FFFFFF"/>
      <w:sz w:val="26"/>
      <w:lang w:val="en-US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Arial" w:hAnsi="Arial"/>
      <w:b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29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Bhathiya Kannangara</cp:lastModifiedBy>
  <cp:revision>16</cp:revision>
  <cp:lastPrinted>2021-07-03T10:57:00Z</cp:lastPrinted>
  <dcterms:created xsi:type="dcterms:W3CDTF">2021-07-04T13:26:00Z</dcterms:created>
  <dcterms:modified xsi:type="dcterms:W3CDTF">2022-07-08T11:12:00Z</dcterms:modified>
  <cp:category>Rev 1.1;last template edit 3-5-05 gje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EA116A8BECF54D0FBF05CA1766E2AAA9</vt:lpwstr>
  </property>
</Properties>
</file>